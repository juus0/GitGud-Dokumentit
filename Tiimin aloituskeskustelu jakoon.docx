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12" w:rsidRPr="003D4112" w:rsidRDefault="003D4112" w:rsidP="003D4112">
      <w:pPr>
        <w:pStyle w:val="Perus"/>
        <w:rPr>
          <w:b/>
          <w:sz w:val="28"/>
        </w:rPr>
      </w:pPr>
      <w:r w:rsidRPr="003D4112">
        <w:rPr>
          <w:b/>
          <w:sz w:val="28"/>
        </w:rPr>
        <w:t>Tiimin aloituskeskustelu</w:t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Riippuva"/>
      </w:pPr>
      <w:r w:rsidRPr="00C1476F">
        <w:t>Aika</w:t>
      </w:r>
      <w:r>
        <w:t xml:space="preserve"> ja paikka</w:t>
      </w:r>
      <w:r>
        <w:tab/>
        <w:t>29.3.2017</w:t>
      </w:r>
      <w:r w:rsidRPr="00C1476F">
        <w:t xml:space="preserve">, klo </w:t>
      </w:r>
      <w:r>
        <w:t>hh</w:t>
      </w:r>
      <w:r w:rsidRPr="00C1476F">
        <w:t>.00</w:t>
      </w:r>
      <w:r>
        <w:t xml:space="preserve">- hh.00 / Haaga-Helia </w:t>
      </w:r>
    </w:p>
    <w:p w:rsidR="003D4112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ab/>
      </w:r>
    </w:p>
    <w:p w:rsidR="003D4112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Riippuva"/>
      </w:pPr>
      <w:r>
        <w:t>Paikalla</w:t>
      </w:r>
      <w:r>
        <w:tab/>
      </w:r>
      <w:r w:rsidR="00946C57">
        <w:t>Miko Moisiomäki , tiimin jäsen/Scrum-master</w:t>
      </w:r>
      <w:r>
        <w:br/>
      </w:r>
      <w:r w:rsidR="00946C57">
        <w:t>Teemu Lindholm</w:t>
      </w:r>
      <w:r>
        <w:t>, tiimin jäsen</w:t>
      </w:r>
      <w:r>
        <w:br/>
      </w:r>
      <w:r w:rsidR="00946C57">
        <w:t>Toni Liivola</w:t>
      </w:r>
      <w:r>
        <w:t xml:space="preserve"> , tiimin jäsen</w:t>
      </w:r>
      <w:r>
        <w:br/>
      </w:r>
      <w:r w:rsidR="00946C57">
        <w:t>Lauri Leinonen</w:t>
      </w:r>
      <w:r>
        <w:t>, tiimin jäsen</w:t>
      </w:r>
      <w:r>
        <w:br/>
      </w:r>
      <w:r w:rsidR="00946C57">
        <w:t>Mikko Nissinen</w:t>
      </w:r>
      <w:r>
        <w:t>, tiimin jäsen</w:t>
      </w:r>
      <w:r>
        <w:br/>
      </w:r>
    </w:p>
    <w:p w:rsidR="003D4112" w:rsidRPr="00C1476F" w:rsidRDefault="003D4112" w:rsidP="003D4112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ab/>
      </w:r>
      <w:r w:rsidRPr="00C1476F">
        <w:rPr>
          <w:rFonts w:ascii="Garamond" w:hAnsi="Garamond"/>
          <w:sz w:val="26"/>
          <w:szCs w:val="26"/>
          <w:lang w:eastAsia="en-US"/>
        </w:rPr>
        <w:tab/>
      </w:r>
    </w:p>
    <w:p w:rsidR="003D4112" w:rsidRPr="003D4112" w:rsidRDefault="003D4112" w:rsidP="003D4112">
      <w:pPr>
        <w:pStyle w:val="Perus"/>
        <w:rPr>
          <w:b/>
          <w:sz w:val="28"/>
        </w:rPr>
      </w:pPr>
      <w:r w:rsidRPr="003D4112">
        <w:rPr>
          <w:b/>
          <w:sz w:val="28"/>
        </w:rPr>
        <w:t>Muistio</w:t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ED192E" w:rsidRPr="000C1433" w:rsidRDefault="003D4112" w:rsidP="00AB0E7F">
      <w:pPr>
        <w:pStyle w:val="Heading1"/>
        <w:rPr>
          <w:rFonts w:ascii="Arial" w:hAnsi="Arial"/>
          <w:b/>
          <w:szCs w:val="20"/>
          <w:lang w:eastAsia="fi-FI"/>
        </w:rPr>
      </w:pPr>
      <w:r w:rsidRPr="000C1433">
        <w:rPr>
          <w:b/>
        </w:rPr>
        <w:t>Keitä me olemme?</w:t>
      </w:r>
    </w:p>
    <w:p w:rsidR="00ED192E" w:rsidRPr="00ED192E" w:rsidRDefault="00ED192E" w:rsidP="00ED192E">
      <w:pPr>
        <w:pStyle w:val="Anna-Liisa"/>
      </w:pPr>
    </w:p>
    <w:p w:rsidR="00CB0CFF" w:rsidRDefault="006D4829" w:rsidP="00ED192E">
      <w:pPr>
        <w:pStyle w:val="Sisennys"/>
      </w:pPr>
      <w:r>
        <w:t>&lt;Kaikkien sähköpostiosoitteet listattuna&gt;</w:t>
      </w:r>
      <w:bookmarkStart w:id="0" w:name="_GoBack"/>
      <w:bookmarkEnd w:id="0"/>
    </w:p>
    <w:p w:rsidR="00CB0CFF" w:rsidRDefault="00CB0CFF" w:rsidP="00ED192E">
      <w:pPr>
        <w:pStyle w:val="Sisennys"/>
      </w:pPr>
      <w:r>
        <w:t>+ Whatsapp toimii myös viestintäkanavana.</w:t>
      </w:r>
    </w:p>
    <w:p w:rsidR="003D4112" w:rsidRDefault="003D4112" w:rsidP="00CB0CFF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Tiimin nimi?</w:t>
      </w:r>
    </w:p>
    <w:p w:rsidR="00CB0CFF" w:rsidRPr="00244B91" w:rsidRDefault="000C1433" w:rsidP="00CB0CFF">
      <w:pPr>
        <w:pStyle w:val="Sisennys"/>
      </w:pPr>
      <w:r>
        <w:t>GitGud</w:t>
      </w:r>
    </w:p>
    <w:p w:rsidR="003D4112" w:rsidRPr="003D4112" w:rsidRDefault="003D4112" w:rsidP="003D4112">
      <w:pPr>
        <w:pStyle w:val="ListParagraph"/>
        <w:rPr>
          <w:rFonts w:ascii="Garamond" w:hAnsi="Garamond"/>
          <w:sz w:val="26"/>
          <w:szCs w:val="26"/>
          <w:lang w:val="fi-FI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Tiimin tavoite tällä kurssilla?</w:t>
      </w:r>
    </w:p>
    <w:p w:rsidR="00CB0CFF" w:rsidRDefault="00CB0CFF" w:rsidP="00CB0CFF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CB0CFF" w:rsidRPr="006E64C1" w:rsidRDefault="00CB0CFF" w:rsidP="00CB0CFF">
      <w:pPr>
        <w:pStyle w:val="Sisennys"/>
      </w:pPr>
      <w:r>
        <w:t>Projekti täyttää esitetyt vaatimukset.</w:t>
      </w:r>
      <w:r>
        <w:br/>
      </w:r>
      <w:r>
        <w:br/>
        <w:t>Tiimi voi kehittyä niin teknisissä asioissa, kuin tiimityöskentelyssäkin.</w:t>
      </w:r>
    </w:p>
    <w:p w:rsidR="003D4112" w:rsidRDefault="003D4112" w:rsidP="003D4112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Tiimin osaamiskartoitus</w:t>
      </w:r>
      <w:r w:rsidR="00CB0CFF" w:rsidRPr="000C1433">
        <w:rPr>
          <w:b/>
        </w:rPr>
        <w:br/>
      </w:r>
    </w:p>
    <w:p w:rsidR="00CB0CFF" w:rsidRDefault="00CB0CFF" w:rsidP="00CB0CFF">
      <w:pPr>
        <w:pStyle w:val="Sisennys"/>
      </w:pPr>
      <w:r>
        <w:t>Kaikilla on sama tausta Haaga-Helian Javan ohjelmointikursseilta. Lisäksi osalla jäsenistä on kokemusta pitemmältä ajalta.</w:t>
      </w:r>
    </w:p>
    <w:p w:rsidR="00CB0CFF" w:rsidRDefault="00CB0CFF" w:rsidP="00CB0CFF">
      <w:pPr>
        <w:pStyle w:val="Sisennys"/>
      </w:pPr>
      <w:r>
        <w:t>Tiimi on myös harjoitellut projektityöskentelyä aiemmilla projektikursseilla.</w:t>
      </w:r>
    </w:p>
    <w:p w:rsidR="003D4112" w:rsidRDefault="003D4112" w:rsidP="003D4112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Miten tiimi kartuttaa Scrum-osaaamista?</w:t>
      </w:r>
    </w:p>
    <w:p w:rsidR="00CB0CFF" w:rsidRDefault="00CB0CFF" w:rsidP="00CB0CFF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CB0CFF" w:rsidRDefault="00CB0CFF" w:rsidP="00CB0CFF">
      <w:pPr>
        <w:pStyle w:val="Sisennys"/>
      </w:pPr>
      <w:r>
        <w:t>Tiimi järjestää säännöllisiä palavereita ainakin kaksi kertaa viikossa. Tiimi on myös valinnut scrum-masterin. Työskentelyn on määrä tapahtua ennalta suunnitelluissa sprinteissä.</w:t>
      </w:r>
    </w:p>
    <w:p w:rsidR="003D4112" w:rsidRDefault="003D4112" w:rsidP="003D4112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CB0CFF" w:rsidRPr="000C1433" w:rsidRDefault="003D4112" w:rsidP="000C1433">
      <w:pPr>
        <w:pStyle w:val="Heading1"/>
        <w:rPr>
          <w:b/>
          <w:i/>
        </w:rPr>
      </w:pPr>
      <w:r w:rsidRPr="000C1433">
        <w:rPr>
          <w:b/>
        </w:rPr>
        <w:t xml:space="preserve">Mitkä ovat tiimin työvälineet ja </w:t>
      </w:r>
      <w:r w:rsidR="000C1433" w:rsidRPr="000C1433">
        <w:rPr>
          <w:b/>
        </w:rPr>
        <w:t>työympäristö</w:t>
      </w:r>
    </w:p>
    <w:p w:rsidR="000C1433" w:rsidRPr="000C1433" w:rsidRDefault="000C1433" w:rsidP="000C1433">
      <w:pPr>
        <w:pStyle w:val="Anna-Liisa"/>
        <w:rPr>
          <w:rFonts w:ascii="Garamond" w:hAnsi="Garamond"/>
          <w:i/>
          <w:sz w:val="26"/>
          <w:szCs w:val="26"/>
          <w:lang w:eastAsia="en-US"/>
        </w:rPr>
      </w:pPr>
    </w:p>
    <w:p w:rsidR="00CB0CFF" w:rsidRDefault="004A063C" w:rsidP="004A063C">
      <w:pPr>
        <w:pStyle w:val="Sisennys"/>
      </w:pPr>
      <w:r>
        <w:t>Työympäristöinä tiimillä on yhteinen koneluokka ja etätyöskentely verkkoympäristössä.</w:t>
      </w:r>
    </w:p>
    <w:p w:rsidR="004A063C" w:rsidRDefault="004A063C" w:rsidP="004A063C">
      <w:pPr>
        <w:pStyle w:val="Sisennys"/>
      </w:pPr>
      <w:r>
        <w:t>Työvälineinä käytetään mm.:</w:t>
      </w:r>
    </w:p>
    <w:p w:rsidR="004A063C" w:rsidRDefault="004A063C" w:rsidP="004A063C">
      <w:pPr>
        <w:pStyle w:val="Symboliluettelo"/>
      </w:pPr>
      <w:r>
        <w:t>Eclipse</w:t>
      </w:r>
    </w:p>
    <w:p w:rsidR="004A063C" w:rsidRDefault="004A063C" w:rsidP="004A063C">
      <w:pPr>
        <w:pStyle w:val="Symboliluettelo"/>
      </w:pPr>
      <w:r>
        <w:t>MariaDB</w:t>
      </w:r>
    </w:p>
    <w:p w:rsidR="004A063C" w:rsidRPr="004A063C" w:rsidRDefault="004A063C" w:rsidP="004A063C">
      <w:pPr>
        <w:pStyle w:val="Symboliluettelo"/>
      </w:pPr>
      <w:r>
        <w:t>Git</w:t>
      </w:r>
    </w:p>
    <w:p w:rsidR="003D4112" w:rsidRDefault="003D4112" w:rsidP="003D4112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3D4112" w:rsidRPr="000C1433" w:rsidRDefault="003D4112" w:rsidP="000C1433">
      <w:pPr>
        <w:pStyle w:val="Heading1"/>
        <w:rPr>
          <w:b/>
        </w:rPr>
      </w:pPr>
      <w:r w:rsidRPr="000C1433">
        <w:rPr>
          <w:b/>
        </w:rPr>
        <w:t>Miten tiimi kartuttaa Git-osaamista?</w:t>
      </w:r>
      <w:r w:rsidRPr="000C1433">
        <w:rPr>
          <w:b/>
        </w:rPr>
        <w:tab/>
      </w:r>
    </w:p>
    <w:p w:rsidR="00CB0CFF" w:rsidRDefault="00CB0CFF" w:rsidP="00CB0CFF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CB0CFF" w:rsidRDefault="00CB0CFF" w:rsidP="00CB0CFF">
      <w:pPr>
        <w:pStyle w:val="Sisennys"/>
      </w:pPr>
      <w:r>
        <w:t>Kaikki lataavat Git:in työkoneelleen. Ohjelmaan tutustutaan omatoimisesti ja ilmenneet kysymykset ja ongelmatilanteet ratkotaan yhdessä</w:t>
      </w:r>
      <w:r w:rsidR="004A063C">
        <w:t xml:space="preserve"> seuraavassa</w:t>
      </w:r>
      <w:r>
        <w:t xml:space="preserve"> palaverissa. </w:t>
      </w:r>
    </w:p>
    <w:p w:rsidR="003D4112" w:rsidRPr="004F5DF5" w:rsidRDefault="003D4112" w:rsidP="004F5DF5">
      <w:pPr>
        <w:rPr>
          <w:rFonts w:ascii="Garamond" w:hAnsi="Garamond"/>
          <w:sz w:val="26"/>
          <w:szCs w:val="26"/>
        </w:rPr>
      </w:pPr>
    </w:p>
    <w:p w:rsidR="003D4112" w:rsidRPr="00C1476F" w:rsidRDefault="003D4112" w:rsidP="003D4112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ab/>
      </w:r>
      <w:r w:rsidRPr="00C1476F">
        <w:rPr>
          <w:rFonts w:ascii="Garamond" w:hAnsi="Garamond"/>
          <w:sz w:val="26"/>
          <w:szCs w:val="26"/>
          <w:lang w:eastAsia="en-US"/>
        </w:rPr>
        <w:tab/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D4112" w:rsidRDefault="003D4112" w:rsidP="003D4112">
      <w:pPr>
        <w:pStyle w:val="Riippuva"/>
      </w:pPr>
      <w:r w:rsidRPr="003D4112">
        <w:rPr>
          <w:b/>
        </w:rPr>
        <w:t xml:space="preserve">Liitteet </w:t>
      </w:r>
      <w:r>
        <w:tab/>
        <w:t>xxxx</w:t>
      </w:r>
    </w:p>
    <w:p w:rsidR="003D4112" w:rsidRPr="00C1476F" w:rsidRDefault="003D4112" w:rsidP="003D4112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>
        <w:rPr>
          <w:rFonts w:ascii="Garamond" w:hAnsi="Garamond"/>
          <w:b/>
          <w:sz w:val="26"/>
          <w:szCs w:val="26"/>
          <w:lang w:eastAsia="en-US"/>
        </w:rPr>
        <w:tab/>
      </w:r>
    </w:p>
    <w:p w:rsidR="003D4112" w:rsidRDefault="003D4112" w:rsidP="003D4112">
      <w:pPr>
        <w:pStyle w:val="Riippuva"/>
      </w:pPr>
      <w:r w:rsidRPr="00995593">
        <w:rPr>
          <w:b/>
        </w:rPr>
        <w:t>Jakelu</w:t>
      </w:r>
      <w:r>
        <w:tab/>
      </w:r>
      <w:r w:rsidR="004A063C">
        <w:t>Verkkovälitys</w:t>
      </w:r>
      <w:r>
        <w:br/>
      </w:r>
      <w:r w:rsidRPr="00A33BD3">
        <w:t>Tiimin jäsenet</w:t>
      </w:r>
      <w:r>
        <w:br/>
        <w:t>Ohjaaja (Tanja Bergius)</w:t>
      </w:r>
    </w:p>
    <w:p w:rsidR="00E3172C" w:rsidRPr="003D4112" w:rsidRDefault="00E3172C" w:rsidP="001A00A6">
      <w:pPr>
        <w:pStyle w:val="Perus"/>
      </w:pPr>
    </w:p>
    <w:sectPr w:rsidR="00E3172C" w:rsidRPr="003D4112" w:rsidSect="00BC7C99">
      <w:headerReference w:type="default" r:id="rId8"/>
      <w:footerReference w:type="default" r:id="rId9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112" w:rsidRDefault="003D4112" w:rsidP="00BC7C99">
      <w:pPr>
        <w:spacing w:after="0" w:line="240" w:lineRule="auto"/>
      </w:pPr>
      <w:r>
        <w:separator/>
      </w:r>
    </w:p>
  </w:endnote>
  <w:endnote w:type="continuationSeparator" w:id="0">
    <w:p w:rsidR="003D4112" w:rsidRDefault="003D4112" w:rsidP="00BC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C99" w:rsidRDefault="00C83B8F" w:rsidP="000D0356">
    <w:pPr>
      <w:pStyle w:val="Perus"/>
    </w:pPr>
    <w:fldSimple w:instr=" FILENAME \* MERGEFORMAT ">
      <w:r w:rsidR="001429B8">
        <w:rPr>
          <w:noProof/>
        </w:rPr>
        <w:t>Tiimin aloituskeskustelu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112" w:rsidRDefault="003D4112" w:rsidP="00BC7C99">
      <w:pPr>
        <w:spacing w:after="0" w:line="240" w:lineRule="auto"/>
      </w:pPr>
      <w:r>
        <w:separator/>
      </w:r>
    </w:p>
  </w:footnote>
  <w:footnote w:type="continuationSeparator" w:id="0">
    <w:p w:rsidR="003D4112" w:rsidRDefault="003D4112" w:rsidP="00BC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C99" w:rsidRDefault="001429B8" w:rsidP="000D0356">
    <w:pPr>
      <w:pStyle w:val="Perus"/>
    </w:pPr>
    <w:r>
      <w:rPr>
        <w:b/>
      </w:rPr>
      <w:t>&lt;Nimi tähän&gt;</w:t>
    </w:r>
    <w:r w:rsidR="00CB51B2">
      <w:tab/>
    </w:r>
    <w:r w:rsidR="00CB51B2">
      <w:tab/>
    </w:r>
    <w:r w:rsidR="00CB51B2">
      <w:tab/>
    </w:r>
    <w:r>
      <w:rPr>
        <w:b/>
      </w:rPr>
      <w:t>Muistio</w:t>
    </w:r>
    <w:r w:rsidR="00CB51B2">
      <w:tab/>
    </w:r>
    <w:r w:rsidR="00CB51B2">
      <w:tab/>
    </w:r>
    <w:r w:rsidR="00CB51B2">
      <w:tab/>
    </w:r>
    <w:r w:rsidR="00CB51B2">
      <w:fldChar w:fldCharType="begin"/>
    </w:r>
    <w:r w:rsidR="00CB51B2">
      <w:instrText xml:space="preserve"> PAGE   \* MERGEFORMAT </w:instrText>
    </w:r>
    <w:r w:rsidR="00CB51B2">
      <w:fldChar w:fldCharType="separate"/>
    </w:r>
    <w:r w:rsidR="006D4829">
      <w:rPr>
        <w:noProof/>
      </w:rPr>
      <w:t>2</w:t>
    </w:r>
    <w:r w:rsidR="00CB51B2">
      <w:fldChar w:fldCharType="end"/>
    </w:r>
    <w:r w:rsidR="00CB51B2">
      <w:t xml:space="preserve"> (</w:t>
    </w:r>
    <w:fldSimple w:instr=" SECTIONPAGES   \* MERGEFORMAT ">
      <w:r w:rsidR="006D4829">
        <w:rPr>
          <w:noProof/>
        </w:rPr>
        <w:t>2</w:t>
      </w:r>
    </w:fldSimple>
    <w:r w:rsidR="00CB51B2">
      <w:t>)</w:t>
    </w:r>
  </w:p>
  <w:p w:rsidR="001429B8" w:rsidRDefault="001429B8" w:rsidP="000D0356">
    <w:pPr>
      <w:pStyle w:val="Perus"/>
    </w:pPr>
  </w:p>
  <w:p w:rsidR="00CB51B2" w:rsidRDefault="001429B8" w:rsidP="000D0356">
    <w:pPr>
      <w:pStyle w:val="Perus"/>
    </w:pPr>
    <w:r>
      <w:t>Ohjelmistoprojekti 1</w:t>
    </w:r>
  </w:p>
  <w:p w:rsidR="00CB51B2" w:rsidRDefault="001429B8" w:rsidP="000D0356">
    <w:pPr>
      <w:pStyle w:val="Perus"/>
    </w:pPr>
    <w:r w:rsidRPr="001429B8">
      <w:t>SWD4TN022-5</w:t>
    </w:r>
    <w:r>
      <w:tab/>
    </w:r>
    <w:r>
      <w:tab/>
    </w:r>
    <w:r w:rsidR="00CB51B2">
      <w:tab/>
    </w:r>
    <w:r w:rsidR="00CB51B2">
      <w:fldChar w:fldCharType="begin"/>
    </w:r>
    <w:r w:rsidR="00CB51B2">
      <w:instrText xml:space="preserve"> TIME \@ "d.M.yyyy" </w:instrText>
    </w:r>
    <w:r w:rsidR="00CB51B2">
      <w:fldChar w:fldCharType="separate"/>
    </w:r>
    <w:r>
      <w:rPr>
        <w:noProof/>
      </w:rPr>
      <w:t>23.10.2017</w:t>
    </w:r>
    <w:r w:rsidR="00CB51B2">
      <w:fldChar w:fldCharType="end"/>
    </w:r>
  </w:p>
  <w:p w:rsidR="00CB51B2" w:rsidRDefault="00CB51B2" w:rsidP="000D0356">
    <w:pPr>
      <w:pStyle w:val="Perus"/>
    </w:pPr>
  </w:p>
  <w:p w:rsidR="00CB51B2" w:rsidRDefault="00CB51B2" w:rsidP="000D0356">
    <w:pPr>
      <w:pStyle w:val="Perus"/>
    </w:pPr>
  </w:p>
  <w:p w:rsidR="00CB51B2" w:rsidRDefault="00CB51B2" w:rsidP="000D0356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B56"/>
    <w:multiLevelType w:val="hybridMultilevel"/>
    <w:tmpl w:val="11A2CB3A"/>
    <w:lvl w:ilvl="0" w:tplc="FFD4FAB2">
      <w:start w:val="1"/>
      <w:numFmt w:val="lowerLetter"/>
      <w:pStyle w:val="Kirjainluettelo"/>
      <w:lvlText w:val="%1)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" w15:restartNumberingAfterBreak="0">
    <w:nsid w:val="28823E5E"/>
    <w:multiLevelType w:val="hybridMultilevel"/>
    <w:tmpl w:val="E3ACD41A"/>
    <w:lvl w:ilvl="0" w:tplc="A492186C">
      <w:start w:val="1"/>
      <w:numFmt w:val="decimal"/>
      <w:pStyle w:val="Numero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D5E4E"/>
    <w:multiLevelType w:val="hybridMultilevel"/>
    <w:tmpl w:val="4DD8C302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176FF"/>
    <w:multiLevelType w:val="hybridMultilevel"/>
    <w:tmpl w:val="A1CEF276"/>
    <w:lvl w:ilvl="0" w:tplc="29B21662">
      <w:start w:val="1"/>
      <w:numFmt w:val="bullet"/>
      <w:pStyle w:val="Symboliluettelo"/>
      <w:lvlText w:val=""/>
      <w:lvlJc w:val="left"/>
      <w:pPr>
        <w:ind w:left="8544" w:hanging="360"/>
      </w:pPr>
      <w:rPr>
        <w:rFonts w:ascii="Wingdings" w:hAnsi="Wingdings" w:hint="default"/>
      </w:rPr>
    </w:lvl>
    <w:lvl w:ilvl="1" w:tplc="040B0019" w:tentative="1">
      <w:start w:val="1"/>
      <w:numFmt w:val="lowerLetter"/>
      <w:lvlText w:val="%2."/>
      <w:lvlJc w:val="left"/>
      <w:pPr>
        <w:ind w:left="9264" w:hanging="360"/>
      </w:pPr>
    </w:lvl>
    <w:lvl w:ilvl="2" w:tplc="040B001B" w:tentative="1">
      <w:start w:val="1"/>
      <w:numFmt w:val="lowerRoman"/>
      <w:lvlText w:val="%3."/>
      <w:lvlJc w:val="right"/>
      <w:pPr>
        <w:ind w:left="9984" w:hanging="180"/>
      </w:pPr>
    </w:lvl>
    <w:lvl w:ilvl="3" w:tplc="040B000F" w:tentative="1">
      <w:start w:val="1"/>
      <w:numFmt w:val="decimal"/>
      <w:lvlText w:val="%4."/>
      <w:lvlJc w:val="left"/>
      <w:pPr>
        <w:ind w:left="10704" w:hanging="360"/>
      </w:pPr>
    </w:lvl>
    <w:lvl w:ilvl="4" w:tplc="040B0019" w:tentative="1">
      <w:start w:val="1"/>
      <w:numFmt w:val="lowerLetter"/>
      <w:lvlText w:val="%5."/>
      <w:lvlJc w:val="left"/>
      <w:pPr>
        <w:ind w:left="11424" w:hanging="360"/>
      </w:pPr>
    </w:lvl>
    <w:lvl w:ilvl="5" w:tplc="040B001B" w:tentative="1">
      <w:start w:val="1"/>
      <w:numFmt w:val="lowerRoman"/>
      <w:lvlText w:val="%6."/>
      <w:lvlJc w:val="right"/>
      <w:pPr>
        <w:ind w:left="12144" w:hanging="180"/>
      </w:pPr>
    </w:lvl>
    <w:lvl w:ilvl="6" w:tplc="040B000F" w:tentative="1">
      <w:start w:val="1"/>
      <w:numFmt w:val="decimal"/>
      <w:lvlText w:val="%7."/>
      <w:lvlJc w:val="left"/>
      <w:pPr>
        <w:ind w:left="12864" w:hanging="360"/>
      </w:pPr>
    </w:lvl>
    <w:lvl w:ilvl="7" w:tplc="040B0019" w:tentative="1">
      <w:start w:val="1"/>
      <w:numFmt w:val="lowerLetter"/>
      <w:lvlText w:val="%8."/>
      <w:lvlJc w:val="left"/>
      <w:pPr>
        <w:ind w:left="13584" w:hanging="360"/>
      </w:pPr>
    </w:lvl>
    <w:lvl w:ilvl="8" w:tplc="040B001B" w:tentative="1">
      <w:start w:val="1"/>
      <w:numFmt w:val="lowerRoman"/>
      <w:lvlText w:val="%9."/>
      <w:lvlJc w:val="right"/>
      <w:pPr>
        <w:ind w:left="14304" w:hanging="180"/>
      </w:pPr>
    </w:lvl>
  </w:abstractNum>
  <w:abstractNum w:abstractNumId="4" w15:restartNumberingAfterBreak="0">
    <w:nsid w:val="54080D37"/>
    <w:multiLevelType w:val="hybridMultilevel"/>
    <w:tmpl w:val="A10816F0"/>
    <w:lvl w:ilvl="0" w:tplc="399A4C50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C93"/>
    <w:multiLevelType w:val="hybridMultilevel"/>
    <w:tmpl w:val="EF8EDB28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60A71FA4"/>
    <w:multiLevelType w:val="hybridMultilevel"/>
    <w:tmpl w:val="B4209D26"/>
    <w:lvl w:ilvl="0" w:tplc="F71A5162">
      <w:start w:val="3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7" w15:restartNumberingAfterBreak="0">
    <w:nsid w:val="6AF92992"/>
    <w:multiLevelType w:val="multilevel"/>
    <w:tmpl w:val="B82E39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Garamond" w:hAnsi="Garamond"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292" w:hanging="576"/>
      </w:pPr>
    </w:lvl>
    <w:lvl w:ilvl="2">
      <w:start w:val="1"/>
      <w:numFmt w:val="decimal"/>
      <w:pStyle w:val="Heading3"/>
      <w:lvlText w:val="%1.%2.%3"/>
      <w:lvlJc w:val="left"/>
      <w:pPr>
        <w:ind w:left="436" w:hanging="720"/>
      </w:pPr>
    </w:lvl>
    <w:lvl w:ilvl="3">
      <w:start w:val="1"/>
      <w:numFmt w:val="decimal"/>
      <w:pStyle w:val="Heading4"/>
      <w:lvlText w:val="%1.%2.%3.%4"/>
      <w:lvlJc w:val="left"/>
      <w:pPr>
        <w:ind w:left="580" w:hanging="864"/>
      </w:pPr>
    </w:lvl>
    <w:lvl w:ilvl="4">
      <w:start w:val="1"/>
      <w:numFmt w:val="decimal"/>
      <w:pStyle w:val="Heading5"/>
      <w:lvlText w:val="%1.%2.%3.%4.%5"/>
      <w:lvlJc w:val="left"/>
      <w:pPr>
        <w:ind w:left="72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86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300" w:hanging="1584"/>
      </w:pPr>
    </w:lvl>
  </w:abstractNum>
  <w:abstractNum w:abstractNumId="8" w15:restartNumberingAfterBreak="0">
    <w:nsid w:val="6DC84DF0"/>
    <w:multiLevelType w:val="hybridMultilevel"/>
    <w:tmpl w:val="8F58A40A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07250"/>
    <w:multiLevelType w:val="hybridMultilevel"/>
    <w:tmpl w:val="6638FB0A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12"/>
    <w:rsid w:val="00011667"/>
    <w:rsid w:val="000C1433"/>
    <w:rsid w:val="000D0356"/>
    <w:rsid w:val="00132060"/>
    <w:rsid w:val="001429B8"/>
    <w:rsid w:val="001742E5"/>
    <w:rsid w:val="001A00A6"/>
    <w:rsid w:val="0030255B"/>
    <w:rsid w:val="00307354"/>
    <w:rsid w:val="003D4112"/>
    <w:rsid w:val="004A063C"/>
    <w:rsid w:val="004C2FB5"/>
    <w:rsid w:val="004F4189"/>
    <w:rsid w:val="004F5DF5"/>
    <w:rsid w:val="006D4829"/>
    <w:rsid w:val="0077111E"/>
    <w:rsid w:val="007D1911"/>
    <w:rsid w:val="0081697D"/>
    <w:rsid w:val="00821FB3"/>
    <w:rsid w:val="008257B3"/>
    <w:rsid w:val="00946C57"/>
    <w:rsid w:val="0096548B"/>
    <w:rsid w:val="00AA1AF4"/>
    <w:rsid w:val="00AB0E7F"/>
    <w:rsid w:val="00BB4122"/>
    <w:rsid w:val="00BC7C99"/>
    <w:rsid w:val="00BD03E8"/>
    <w:rsid w:val="00C83B8F"/>
    <w:rsid w:val="00CB0CFF"/>
    <w:rsid w:val="00CB51B2"/>
    <w:rsid w:val="00D642F9"/>
    <w:rsid w:val="00E3172C"/>
    <w:rsid w:val="00E97F41"/>
    <w:rsid w:val="00ED192E"/>
    <w:rsid w:val="00F3038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2993A4"/>
  <w15:chartTrackingRefBased/>
  <w15:docId w15:val="{17BF195E-1280-480D-964E-CFA5DFE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Perus"/>
    <w:next w:val="Sisennys"/>
    <w:link w:val="Heading1Char"/>
    <w:uiPriority w:val="9"/>
    <w:qFormat/>
    <w:rsid w:val="00011667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1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C99"/>
  </w:style>
  <w:style w:type="paragraph" w:styleId="Footer">
    <w:name w:val="footer"/>
    <w:basedOn w:val="Normal"/>
    <w:link w:val="FooterChar"/>
    <w:uiPriority w:val="99"/>
    <w:unhideWhenUsed/>
    <w:rsid w:val="00BC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99"/>
  </w:style>
  <w:style w:type="paragraph" w:styleId="NoSpacing">
    <w:name w:val="No Spacing"/>
    <w:uiPriority w:val="1"/>
    <w:rsid w:val="00F30381"/>
    <w:pPr>
      <w:spacing w:after="0" w:line="240" w:lineRule="auto"/>
    </w:pPr>
  </w:style>
  <w:style w:type="paragraph" w:customStyle="1" w:styleId="Perus">
    <w:name w:val="Perus"/>
    <w:basedOn w:val="Normal"/>
    <w:link w:val="PerusChar"/>
    <w:qFormat/>
    <w:rsid w:val="00AA1AF4"/>
    <w:pPr>
      <w:spacing w:after="0" w:line="240" w:lineRule="auto"/>
    </w:pPr>
    <w:rPr>
      <w:rFonts w:ascii="Garamond" w:hAnsi="Garamond"/>
      <w:sz w:val="24"/>
    </w:rPr>
  </w:style>
  <w:style w:type="paragraph" w:customStyle="1" w:styleId="Sisennys">
    <w:name w:val="Sisennys"/>
    <w:basedOn w:val="Perus"/>
    <w:link w:val="SisennysChar"/>
    <w:qFormat/>
    <w:rsid w:val="008257B3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AA1AF4"/>
    <w:rPr>
      <w:rFonts w:ascii="Garamond" w:hAnsi="Garamond"/>
      <w:sz w:val="24"/>
    </w:rPr>
  </w:style>
  <w:style w:type="paragraph" w:customStyle="1" w:styleId="Riippuva">
    <w:name w:val="Riippuva"/>
    <w:basedOn w:val="Perus"/>
    <w:link w:val="RiippuvaChar"/>
    <w:qFormat/>
    <w:rsid w:val="00F8598A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8257B3"/>
    <w:rPr>
      <w:rFonts w:ascii="Garamond" w:hAnsi="Garamon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1667"/>
    <w:rPr>
      <w:rFonts w:ascii="Garamond" w:eastAsiaTheme="majorEastAsia" w:hAnsi="Garamond" w:cstheme="majorBidi"/>
      <w:sz w:val="24"/>
      <w:szCs w:val="32"/>
    </w:rPr>
  </w:style>
  <w:style w:type="character" w:customStyle="1" w:styleId="RiippuvaChar">
    <w:name w:val="Riippuva Char"/>
    <w:basedOn w:val="PerusChar"/>
    <w:link w:val="Riippuva"/>
    <w:rsid w:val="00F8598A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ymboliluettelo">
    <w:name w:val="Symboliluettelo"/>
    <w:basedOn w:val="Perus"/>
    <w:link w:val="SymboliluetteloChar"/>
    <w:qFormat/>
    <w:rsid w:val="001A00A6"/>
    <w:pPr>
      <w:numPr>
        <w:numId w:val="8"/>
      </w:numPr>
      <w:ind w:left="2892" w:hanging="284"/>
    </w:pPr>
    <w:rPr>
      <w:lang w:val="en-US"/>
    </w:rPr>
  </w:style>
  <w:style w:type="paragraph" w:customStyle="1" w:styleId="Kirjainluettelo">
    <w:name w:val="Kirjainluettelo"/>
    <w:basedOn w:val="Perus"/>
    <w:link w:val="KirjainluetteloChar"/>
    <w:qFormat/>
    <w:rsid w:val="001A00A6"/>
    <w:pPr>
      <w:numPr>
        <w:numId w:val="6"/>
      </w:numPr>
      <w:ind w:left="2892" w:hanging="284"/>
    </w:pPr>
    <w:rPr>
      <w:lang w:val="en-US"/>
    </w:rPr>
  </w:style>
  <w:style w:type="character" w:customStyle="1" w:styleId="SymboliluetteloChar">
    <w:name w:val="Symboliluettelo Char"/>
    <w:basedOn w:val="PerusChar"/>
    <w:link w:val="Symboliluettelo"/>
    <w:rsid w:val="001A00A6"/>
    <w:rPr>
      <w:rFonts w:ascii="Garamond" w:hAnsi="Garamond"/>
      <w:sz w:val="24"/>
      <w:lang w:val="en-US"/>
    </w:rPr>
  </w:style>
  <w:style w:type="paragraph" w:customStyle="1" w:styleId="Numeroluettelo">
    <w:name w:val="Numeroluettelo"/>
    <w:basedOn w:val="Perus"/>
    <w:link w:val="NumeroluetteloChar"/>
    <w:qFormat/>
    <w:rsid w:val="001A00A6"/>
    <w:pPr>
      <w:numPr>
        <w:numId w:val="7"/>
      </w:numPr>
      <w:ind w:left="2892" w:hanging="284"/>
    </w:pPr>
    <w:rPr>
      <w:lang w:val="en-US"/>
    </w:rPr>
  </w:style>
  <w:style w:type="character" w:customStyle="1" w:styleId="KirjainluetteloChar">
    <w:name w:val="Kirjainluettelo Char"/>
    <w:basedOn w:val="PerusChar"/>
    <w:link w:val="Kirjainluettelo"/>
    <w:rsid w:val="001A00A6"/>
    <w:rPr>
      <w:rFonts w:ascii="Garamond" w:hAnsi="Garamond"/>
      <w:sz w:val="24"/>
      <w:lang w:val="en-US"/>
    </w:rPr>
  </w:style>
  <w:style w:type="paragraph" w:styleId="Caption">
    <w:name w:val="caption"/>
    <w:basedOn w:val="Perus"/>
    <w:next w:val="Perus"/>
    <w:uiPriority w:val="35"/>
    <w:unhideWhenUsed/>
    <w:qFormat/>
    <w:rsid w:val="0081697D"/>
    <w:pPr>
      <w:spacing w:after="200"/>
    </w:pPr>
    <w:rPr>
      <w:iCs/>
      <w:sz w:val="18"/>
      <w:szCs w:val="18"/>
    </w:rPr>
  </w:style>
  <w:style w:type="character" w:customStyle="1" w:styleId="NumeroluetteloChar">
    <w:name w:val="Numeroluettelo Char"/>
    <w:basedOn w:val="PerusChar"/>
    <w:link w:val="Numeroluettelo"/>
    <w:rsid w:val="001A00A6"/>
    <w:rPr>
      <w:rFonts w:ascii="Garamond" w:hAnsi="Garamond"/>
      <w:sz w:val="24"/>
      <w:lang w:val="en-US"/>
    </w:rPr>
  </w:style>
  <w:style w:type="table" w:styleId="TableGrid">
    <w:name w:val="Table Grid"/>
    <w:basedOn w:val="TableNormal"/>
    <w:uiPriority w:val="39"/>
    <w:rsid w:val="00E3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31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Anna-Liisa">
    <w:name w:val="Anna-Liisa"/>
    <w:basedOn w:val="Normal"/>
    <w:rsid w:val="003D4112"/>
    <w:pPr>
      <w:widowControl w:val="0"/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spacing w:after="0" w:line="240" w:lineRule="auto"/>
      <w:ind w:left="2591" w:hanging="2591"/>
      <w:textAlignment w:val="baseline"/>
    </w:pPr>
    <w:rPr>
      <w:rFonts w:ascii="Arial" w:eastAsia="Times New Roman" w:hAnsi="Arial" w:cs="Arial"/>
      <w:sz w:val="24"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3D4112"/>
    <w:pPr>
      <w:widowControl w:val="0"/>
      <w:spacing w:after="0" w:line="240" w:lineRule="auto"/>
      <w:ind w:left="720"/>
    </w:pPr>
    <w:rPr>
      <w:rFonts w:ascii="CG Times" w:eastAsia="Times New Roman" w:hAnsi="CG Times" w:cs="Times New Roman"/>
      <w:snapToGrid w:val="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46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koulu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180B-1628-4A64-9009-6E0A9F81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koulupohja</Template>
  <TotalTime>0</TotalTime>
  <Pages>2</Pages>
  <Words>160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Moisiomäki Miko</dc:creator>
  <cp:keywords/>
  <dc:description/>
  <cp:lastModifiedBy>Moisiomäki Miko</cp:lastModifiedBy>
  <cp:revision>2</cp:revision>
  <dcterms:created xsi:type="dcterms:W3CDTF">2017-10-23T07:20:00Z</dcterms:created>
  <dcterms:modified xsi:type="dcterms:W3CDTF">2017-10-23T07:20:00Z</dcterms:modified>
</cp:coreProperties>
</file>